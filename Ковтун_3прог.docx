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8D4A8B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8D4A8B">
        <w:rPr>
          <w:b/>
          <w:szCs w:val="28"/>
        </w:rPr>
        <w:t>3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C133A4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133A4">
        <w:rPr>
          <w:b/>
          <w:sz w:val="28"/>
          <w:szCs w:val="28"/>
        </w:rPr>
        <w:t>Изучение и реализация различных алгоритмов</w:t>
      </w:r>
      <w:r w:rsidR="008D4A8B">
        <w:rPr>
          <w:b/>
          <w:sz w:val="28"/>
          <w:szCs w:val="28"/>
        </w:rPr>
        <w:t xml:space="preserve"> для работы с двоичным деревом</w:t>
      </w:r>
      <w:r w:rsidRPr="00BA5D27">
        <w:rPr>
          <w:b/>
          <w:sz w:val="28"/>
          <w:szCs w:val="28"/>
        </w:rPr>
        <w:t>»</w:t>
      </w:r>
    </w:p>
    <w:p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="00F7130C">
        <w:rPr>
          <w:sz w:val="28"/>
          <w:szCs w:val="28"/>
        </w:rPr>
        <w:t>Ковтун А.С</w:t>
      </w:r>
      <w:r>
        <w:rPr>
          <w:sz w:val="28"/>
          <w:szCs w:val="28"/>
        </w:rPr>
        <w:t>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C20346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55292" w:history="1">
            <w:r w:rsidR="00C20346" w:rsidRPr="0015277E">
              <w:rPr>
                <w:rStyle w:val="ae"/>
                <w:noProof/>
              </w:rPr>
              <w:t>1.</w:t>
            </w:r>
            <w:r w:rsidR="00C2034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20346" w:rsidRPr="0015277E">
              <w:rPr>
                <w:rStyle w:val="ae"/>
                <w:noProof/>
              </w:rPr>
              <w:t>Постановка задачи и описание реализуемых класса и алгоритмов</w:t>
            </w:r>
            <w:r w:rsidR="00C20346">
              <w:rPr>
                <w:noProof/>
                <w:webHidden/>
              </w:rPr>
              <w:tab/>
            </w:r>
            <w:r w:rsidR="00C20346">
              <w:rPr>
                <w:noProof/>
                <w:webHidden/>
              </w:rPr>
              <w:fldChar w:fldCharType="begin"/>
            </w:r>
            <w:r w:rsidR="00C20346">
              <w:rPr>
                <w:noProof/>
                <w:webHidden/>
              </w:rPr>
              <w:instrText xml:space="preserve"> PAGEREF _Toc59755292 \h </w:instrText>
            </w:r>
            <w:r w:rsidR="00C20346">
              <w:rPr>
                <w:noProof/>
                <w:webHidden/>
              </w:rPr>
            </w:r>
            <w:r w:rsidR="00C20346">
              <w:rPr>
                <w:noProof/>
                <w:webHidden/>
              </w:rPr>
              <w:fldChar w:fldCharType="separate"/>
            </w:r>
            <w:r w:rsidR="00C20346">
              <w:rPr>
                <w:noProof/>
                <w:webHidden/>
              </w:rPr>
              <w:t>3</w:t>
            </w:r>
            <w:r w:rsidR="00C20346">
              <w:rPr>
                <w:noProof/>
                <w:webHidden/>
              </w:rPr>
              <w:fldChar w:fldCharType="end"/>
            </w:r>
          </w:hyperlink>
        </w:p>
        <w:p w:rsidR="00C20346" w:rsidRDefault="00C2034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5293" w:history="1">
            <w:r w:rsidRPr="0015277E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77E">
              <w:rPr>
                <w:rStyle w:val="ae"/>
                <w:noProof/>
              </w:rPr>
              <w:t xml:space="preserve">Описание реализованных </w:t>
            </w:r>
            <w:r w:rsidRPr="0015277E">
              <w:rPr>
                <w:rStyle w:val="ae"/>
                <w:noProof/>
                <w:lang w:val="en-US"/>
              </w:rPr>
              <w:t>unit-</w:t>
            </w:r>
            <w:r w:rsidRPr="0015277E">
              <w:rPr>
                <w:rStyle w:val="ae"/>
                <w:noProof/>
              </w:rPr>
              <w:t>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46" w:rsidRDefault="00C2034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5294" w:history="1">
            <w:r w:rsidRPr="0015277E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77E">
              <w:rPr>
                <w:rStyle w:val="ae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46" w:rsidRDefault="00C2034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5295" w:history="1">
            <w:r w:rsidRPr="0015277E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77E">
              <w:rPr>
                <w:rStyle w:val="ae"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346" w:rsidRDefault="00C20346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55296" w:history="1">
            <w:r w:rsidRPr="0015277E">
              <w:rPr>
                <w:rStyle w:val="a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5277E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_Toc59755296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1" w:name="_Toc59755292"/>
      <w:r>
        <w:lastRenderedPageBreak/>
        <w:t xml:space="preserve">Постановка задачи и описание </w:t>
      </w:r>
      <w:r w:rsidR="00C009B3">
        <w:t>реализуемых класса и</w:t>
      </w:r>
      <w:r w:rsidR="00C133A4">
        <w:t xml:space="preserve"> алгоритмов</w:t>
      </w:r>
      <w:bookmarkEnd w:id="1"/>
    </w:p>
    <w:p w:rsidR="00525E9F" w:rsidRDefault="00C133A4" w:rsidP="00C133A4">
      <w:pPr>
        <w:jc w:val="both"/>
      </w:pPr>
      <w:r>
        <w:t xml:space="preserve">Реализовать алгоритмы </w:t>
      </w:r>
      <w:r w:rsidR="008D4A8B">
        <w:t>поиска, добавления и удаления элементов в двоичном дереве поиска</w:t>
      </w:r>
    </w:p>
    <w:p w:rsidR="00C009B3" w:rsidRDefault="00C009B3" w:rsidP="00C133A4">
      <w:pPr>
        <w:jc w:val="both"/>
      </w:pPr>
      <w:r>
        <w:t>Используем для этой задачи хранение информации</w:t>
      </w:r>
      <w:r w:rsidRPr="00C009B3">
        <w:t xml:space="preserve"> </w:t>
      </w:r>
      <w:r>
        <w:t xml:space="preserve">в узлах </w:t>
      </w:r>
      <w:r>
        <w:rPr>
          <w:lang w:val="en-US"/>
        </w:rPr>
        <w:t>node</w:t>
      </w:r>
      <w:r>
        <w:t xml:space="preserve">, объединенных в двоичном дереве поиска </w:t>
      </w:r>
      <w:proofErr w:type="spellStart"/>
      <w:r>
        <w:rPr>
          <w:lang w:val="en-US"/>
        </w:rPr>
        <w:t>bst</w:t>
      </w:r>
      <w:proofErr w:type="spellEnd"/>
      <w:r w:rsidRPr="00525E9F">
        <w:t>.</w:t>
      </w:r>
    </w:p>
    <w:p w:rsidR="00C009B3" w:rsidRDefault="00C009B3" w:rsidP="00C133A4">
      <w:pPr>
        <w:jc w:val="both"/>
        <w:rPr>
          <w:lang w:val="en-US"/>
        </w:rPr>
      </w:pPr>
      <w:r>
        <w:rPr>
          <w:lang w:val="en-US"/>
        </w:rPr>
        <w:t>Class node</w:t>
      </w:r>
    </w:p>
    <w:p w:rsidR="00C009B3" w:rsidRDefault="004D1E67" w:rsidP="00C009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4175" cy="942975"/>
            <wp:effectExtent l="0" t="0" r="9525" b="9525"/>
            <wp:docPr id="11" name="Рисунок 11" descr="C:\Users\User\Desktop\Безымянный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9B3" w:rsidRDefault="00C009B3" w:rsidP="00C009B3">
      <w:pPr>
        <w:rPr>
          <w:lang w:val="en-US"/>
        </w:rPr>
      </w:pPr>
      <w:r>
        <w:rPr>
          <w:lang w:val="en-US"/>
        </w:rPr>
        <w:t>Class BST</w:t>
      </w:r>
    </w:p>
    <w:p w:rsidR="0051038A" w:rsidRPr="00C009B3" w:rsidRDefault="00362488" w:rsidP="0051038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152650" cy="323850"/>
            <wp:effectExtent l="0" t="0" r="0" b="0"/>
            <wp:docPr id="12" name="Рисунок 12" descr="C:\Users\User\Desktop\Безымянный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114"/>
        <w:gridCol w:w="5101"/>
        <w:gridCol w:w="1391"/>
      </w:tblGrid>
      <w:tr w:rsidR="005E194D" w:rsidRPr="00D621BD" w:rsidTr="006264B1">
        <w:tc>
          <w:tcPr>
            <w:tcW w:w="3114" w:type="dxa"/>
          </w:tcPr>
          <w:p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510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49727C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51038A">
              <w:rPr>
                <w:rFonts w:eastAsiaTheme="majorEastAsia"/>
                <w:lang w:val="en-US"/>
              </w:rPr>
              <w:t>b</w:t>
            </w:r>
            <w:r>
              <w:rPr>
                <w:rFonts w:eastAsiaTheme="majorEastAsia"/>
                <w:lang w:val="en-US"/>
              </w:rPr>
              <w:t>ool</w:t>
            </w:r>
            <w:proofErr w:type="spellEnd"/>
            <w:r>
              <w:rPr>
                <w:rFonts w:eastAsiaTheme="majorEastAsia"/>
                <w:lang w:val="en-US"/>
              </w:rPr>
              <w:t xml:space="preserve"> contains(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&amp;)</w:t>
            </w:r>
          </w:p>
        </w:tc>
        <w:tc>
          <w:tcPr>
            <w:tcW w:w="5101" w:type="dxa"/>
          </w:tcPr>
          <w:p w:rsidR="00C133A4" w:rsidRPr="0049727C" w:rsidRDefault="006264B1" w:rsidP="00C133A4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элемента в дереве</w:t>
            </w:r>
          </w:p>
        </w:tc>
        <w:tc>
          <w:tcPr>
            <w:tcW w:w="1391" w:type="dxa"/>
          </w:tcPr>
          <w:p w:rsidR="00C133A4" w:rsidRPr="0049727C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 w:rsidR="006264B1">
              <w:rPr>
                <w:rFonts w:eastAsiaTheme="majorEastAsia"/>
                <w:lang w:val="en-US"/>
              </w:rPr>
              <w:t>n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6264B1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insert(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</w:t>
            </w:r>
            <w:r w:rsidR="0051038A" w:rsidRPr="0051038A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Вставляет элемент в дерево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6264B1" w:rsidRDefault="006264B1" w:rsidP="006264B1">
            <w:pPr>
              <w:ind w:firstLine="0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void remove(</w:t>
            </w:r>
            <w:proofErr w:type="spellStart"/>
            <w:r>
              <w:rPr>
                <w:rFonts w:eastAsiaTheme="majorEastAsia"/>
                <w:lang w:val="en-US"/>
              </w:rPr>
              <w:t>const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&amp;</w:t>
            </w:r>
            <w:r>
              <w:rPr>
                <w:rFonts w:eastAsiaTheme="majorEastAsia"/>
              </w:rPr>
              <w:t>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Удаляет элемент из </w:t>
            </w:r>
            <w:proofErr w:type="spellStart"/>
            <w:r>
              <w:rPr>
                <w:rFonts w:eastAsiaTheme="majorEastAsia"/>
              </w:rPr>
              <w:t>деерева</w:t>
            </w:r>
            <w:proofErr w:type="spellEnd"/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proofErr w:type="spellStart"/>
            <w:r w:rsidR="00F65830">
              <w:rPr>
                <w:rFonts w:eastAsiaTheme="majorEastAsia"/>
                <w:lang w:val="en-US"/>
              </w:rPr>
              <w:t>log</w:t>
            </w:r>
            <w:r>
              <w:rPr>
                <w:rFonts w:eastAsiaTheme="majorEastAsia"/>
                <w:lang w:val="en-US"/>
              </w:rPr>
              <w:t>n</w:t>
            </w:r>
            <w:proofErr w:type="spellEnd"/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51038A" w:rsidP="00C133A4">
            <w:pPr>
              <w:ind w:firstLine="0"/>
              <w:rPr>
                <w:rFonts w:eastAsiaTheme="majorEastAsia"/>
                <w:lang w:val="en-US"/>
              </w:rPr>
            </w:pPr>
            <w:r w:rsidRPr="0051038A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51038A">
              <w:rPr>
                <w:rFonts w:eastAsiaTheme="majorEastAsia"/>
                <w:lang w:val="en-US"/>
              </w:rPr>
              <w:t>create_bft_iterator</w:t>
            </w:r>
            <w:proofErr w:type="spellEnd"/>
            <w:r w:rsidRPr="0051038A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C133A4" w:rsidRPr="006264B1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ширину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  <w:lang w:val="en-US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r w:rsidRPr="00322A70">
              <w:rPr>
                <w:rFonts w:eastAsiaTheme="majorEastAsia"/>
                <w:lang w:val="en-US"/>
              </w:rPr>
              <w:t xml:space="preserve">Iterator* </w:t>
            </w:r>
            <w:proofErr w:type="spellStart"/>
            <w:r w:rsidRPr="00322A70">
              <w:rPr>
                <w:rFonts w:eastAsiaTheme="majorEastAsia"/>
                <w:lang w:val="en-US"/>
              </w:rPr>
              <w:t>create_dft_iterator</w:t>
            </w:r>
            <w:proofErr w:type="spellEnd"/>
            <w:r w:rsidRPr="00322A70">
              <w:rPr>
                <w:rFonts w:eastAsiaTheme="majorEastAsia"/>
                <w:lang w:val="en-US"/>
              </w:rPr>
              <w:t>()</w:t>
            </w:r>
          </w:p>
        </w:tc>
        <w:tc>
          <w:tcPr>
            <w:tcW w:w="5101" w:type="dxa"/>
          </w:tcPr>
          <w:p w:rsidR="00C133A4" w:rsidRPr="00DD00D5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Создает итератор, реализующий обход в глубину</w:t>
            </w:r>
          </w:p>
        </w:tc>
        <w:tc>
          <w:tcPr>
            <w:tcW w:w="1391" w:type="dxa"/>
          </w:tcPr>
          <w:p w:rsidR="00C133A4" w:rsidRPr="00D621BD" w:rsidRDefault="00C133A4" w:rsidP="006264B1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621BD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322A70">
              <w:rPr>
                <w:rFonts w:eastAsiaTheme="majorEastAsia"/>
                <w:lang w:val="en-US"/>
              </w:rPr>
              <w:t>int</w:t>
            </w:r>
            <w:proofErr w:type="spellEnd"/>
            <w:r w:rsidRPr="00322A70">
              <w:rPr>
                <w:rFonts w:eastAsiaTheme="majorEastAsia"/>
                <w:lang w:val="en-US"/>
              </w:rPr>
              <w:t xml:space="preserve"> next() override</w:t>
            </w:r>
          </w:p>
        </w:tc>
        <w:tc>
          <w:tcPr>
            <w:tcW w:w="5101" w:type="dxa"/>
          </w:tcPr>
          <w:p w:rsidR="00C133A4" w:rsidRPr="000852AE" w:rsidRDefault="006264B1" w:rsidP="00C133A4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Возвращает следующее значение итератора</w:t>
            </w:r>
          </w:p>
        </w:tc>
        <w:tc>
          <w:tcPr>
            <w:tcW w:w="1391" w:type="dxa"/>
          </w:tcPr>
          <w:p w:rsidR="00C133A4" w:rsidRPr="00D621BD" w:rsidRDefault="00C133A4" w:rsidP="00F65830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</w:t>
            </w:r>
            <w:r w:rsidR="00F65830">
              <w:rPr>
                <w:rFonts w:eastAsiaTheme="majorEastAsia"/>
              </w:rPr>
              <w:t>1</w:t>
            </w:r>
            <w:r w:rsidRPr="00DD00D5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6264B1">
        <w:tc>
          <w:tcPr>
            <w:tcW w:w="3114" w:type="dxa"/>
          </w:tcPr>
          <w:p w:rsidR="00C133A4" w:rsidRPr="00DD00D5" w:rsidRDefault="00322A70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 w:rsidRPr="00322A70">
              <w:rPr>
                <w:rFonts w:eastAsiaTheme="majorEastAsia"/>
                <w:lang w:val="en-US"/>
              </w:rPr>
              <w:t>bool</w:t>
            </w:r>
            <w:proofErr w:type="spellEnd"/>
            <w:r w:rsidRPr="00322A70">
              <w:rPr>
                <w:rFonts w:eastAsiaTheme="majorEastAsia"/>
                <w:lang w:val="en-US"/>
              </w:rPr>
              <w:t xml:space="preserve"> </w:t>
            </w:r>
            <w:proofErr w:type="spellStart"/>
            <w:r w:rsidRPr="00322A70">
              <w:rPr>
                <w:rFonts w:eastAsiaTheme="majorEastAsia"/>
                <w:lang w:val="en-US"/>
              </w:rPr>
              <w:t>has_next</w:t>
            </w:r>
            <w:proofErr w:type="spellEnd"/>
            <w:r w:rsidRPr="00322A70">
              <w:rPr>
                <w:rFonts w:eastAsiaTheme="majorEastAsia"/>
                <w:lang w:val="en-US"/>
              </w:rPr>
              <w:t>() override</w:t>
            </w:r>
          </w:p>
        </w:tc>
        <w:tc>
          <w:tcPr>
            <w:tcW w:w="5101" w:type="dxa"/>
          </w:tcPr>
          <w:p w:rsidR="00C133A4" w:rsidRPr="00304CEA" w:rsidRDefault="006264B1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Проверяет наличие дочерних элементов у узла</w:t>
            </w:r>
          </w:p>
        </w:tc>
        <w:tc>
          <w:tcPr>
            <w:tcW w:w="1391" w:type="dxa"/>
          </w:tcPr>
          <w:p w:rsidR="00C133A4" w:rsidRPr="006264B1" w:rsidRDefault="00C133A4" w:rsidP="006264B1">
            <w:pPr>
              <w:ind w:firstLine="0"/>
              <w:rPr>
                <w:rFonts w:eastAsiaTheme="majorEastAsia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r w:rsidR="006264B1">
              <w:rPr>
                <w:rFonts w:eastAsiaTheme="majorEastAsia"/>
              </w:rPr>
              <w:t>1)</w:t>
            </w:r>
          </w:p>
        </w:tc>
      </w:tr>
    </w:tbl>
    <w:p w:rsidR="00525E9F" w:rsidRDefault="00D01C43" w:rsidP="00D01C43">
      <w:pPr>
        <w:pStyle w:val="1"/>
      </w:pPr>
      <w:bookmarkStart w:id="2" w:name="_Toc59755293"/>
      <w:r>
        <w:t xml:space="preserve">Описание реализованных </w:t>
      </w:r>
      <w:r>
        <w:rPr>
          <w:lang w:val="en-US"/>
        </w:rPr>
        <w:t>unit-</w:t>
      </w:r>
      <w:r>
        <w:t>тестов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7742"/>
      </w:tblGrid>
      <w:tr w:rsidR="00D01C43" w:rsidTr="00F65830">
        <w:tc>
          <w:tcPr>
            <w:tcW w:w="160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74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:rsidTr="00F65830">
        <w:tc>
          <w:tcPr>
            <w:tcW w:w="1603" w:type="dxa"/>
          </w:tcPr>
          <w:p w:rsidR="001D67F3" w:rsidRPr="008706CC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InitTest1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Создание итератора на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rPr>
                <w:lang w:val="en-US"/>
              </w:rPr>
              <w:t>InitTest2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>Создание итератора на 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InsertTest1</w:t>
            </w:r>
          </w:p>
        </w:tc>
        <w:tc>
          <w:tcPr>
            <w:tcW w:w="7742" w:type="dxa"/>
          </w:tcPr>
          <w:p w:rsidR="001D67F3" w:rsidRPr="009604CC" w:rsidRDefault="00F65830" w:rsidP="001D67F3">
            <w:pPr>
              <w:ind w:firstLine="0"/>
            </w:pPr>
            <w:r>
              <w:t>Проверка работы итератора обхода в ширину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InsertTest2</w:t>
            </w:r>
          </w:p>
        </w:tc>
        <w:tc>
          <w:tcPr>
            <w:tcW w:w="7742" w:type="dxa"/>
          </w:tcPr>
          <w:p w:rsidR="00F65830" w:rsidRPr="009604CC" w:rsidRDefault="00F65830" w:rsidP="00F65830">
            <w:pPr>
              <w:ind w:firstLine="0"/>
            </w:pPr>
            <w:r>
              <w:t>Проверка работы итератора обхода в глубину</w:t>
            </w:r>
          </w:p>
        </w:tc>
      </w:tr>
      <w:tr w:rsidR="001D67F3" w:rsidTr="00F65830">
        <w:tc>
          <w:tcPr>
            <w:tcW w:w="1603" w:type="dxa"/>
          </w:tcPr>
          <w:p w:rsidR="001D67F3" w:rsidRPr="004E2BAA" w:rsidRDefault="00F65830" w:rsidP="001D67F3">
            <w:pPr>
              <w:ind w:firstLine="0"/>
            </w:pPr>
            <w:r w:rsidRPr="00F65830">
              <w:rPr>
                <w:lang w:val="en-US"/>
              </w:rPr>
              <w:t>ContainsTest1</w:t>
            </w:r>
          </w:p>
        </w:tc>
        <w:tc>
          <w:tcPr>
            <w:tcW w:w="7742" w:type="dxa"/>
          </w:tcPr>
          <w:p w:rsidR="001D67F3" w:rsidRDefault="00F65830" w:rsidP="001D67F3">
            <w:pPr>
              <w:ind w:firstLine="0"/>
            </w:pPr>
            <w:r>
              <w:t>Проверка поиска 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103F56" w:rsidRDefault="00F65830" w:rsidP="001D67F3">
            <w:pPr>
              <w:ind w:firstLine="0"/>
            </w:pPr>
            <w:r>
              <w:t>ContainsTest2</w:t>
            </w:r>
          </w:p>
        </w:tc>
        <w:tc>
          <w:tcPr>
            <w:tcW w:w="7742" w:type="dxa"/>
          </w:tcPr>
          <w:p w:rsidR="001D67F3" w:rsidRDefault="00F65830" w:rsidP="001D67F3">
            <w:pPr>
              <w:tabs>
                <w:tab w:val="left" w:pos="1695"/>
              </w:tabs>
              <w:ind w:firstLine="0"/>
            </w:pPr>
            <w:r>
              <w:t>Проверка поиска несуществующего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ContainsTest3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поиска элемента в пустом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D03797" w:rsidRDefault="00F65830" w:rsidP="00F65830">
            <w:pPr>
              <w:ind w:firstLine="0"/>
              <w:rPr>
                <w:lang w:val="en-US"/>
              </w:rPr>
            </w:pPr>
            <w:r w:rsidRPr="00F65830">
              <w:rPr>
                <w:lang w:val="en-US"/>
              </w:rPr>
              <w:t>RemoveTest1</w:t>
            </w:r>
          </w:p>
        </w:tc>
        <w:tc>
          <w:tcPr>
            <w:tcW w:w="7742" w:type="dxa"/>
          </w:tcPr>
          <w:p w:rsidR="00F65830" w:rsidRDefault="00F65830" w:rsidP="00F65830">
            <w:pPr>
              <w:ind w:firstLine="0"/>
            </w:pPr>
            <w:r>
              <w:t>Проверка удаления существующего элемента в непустом дереве</w:t>
            </w:r>
          </w:p>
        </w:tc>
      </w:tr>
      <w:tr w:rsidR="00F65830" w:rsidTr="00F65830">
        <w:tc>
          <w:tcPr>
            <w:tcW w:w="1603" w:type="dxa"/>
          </w:tcPr>
          <w:p w:rsidR="00F65830" w:rsidRPr="00103F56" w:rsidRDefault="00F65830" w:rsidP="00F65830">
            <w:pPr>
              <w:ind w:firstLine="0"/>
            </w:pPr>
            <w:r w:rsidRPr="00F65830">
              <w:t>RemoveTest2</w:t>
            </w:r>
          </w:p>
        </w:tc>
        <w:tc>
          <w:tcPr>
            <w:tcW w:w="7742" w:type="dxa"/>
          </w:tcPr>
          <w:p w:rsidR="00F65830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несуществующего элемента в непустом дереве</w:t>
            </w:r>
          </w:p>
        </w:tc>
      </w:tr>
      <w:tr w:rsidR="001D67F3" w:rsidTr="00F65830">
        <w:tc>
          <w:tcPr>
            <w:tcW w:w="1603" w:type="dxa"/>
          </w:tcPr>
          <w:p w:rsidR="001D67F3" w:rsidRPr="00D03797" w:rsidRDefault="00F65830" w:rsidP="001D67F3">
            <w:pPr>
              <w:ind w:firstLine="0"/>
              <w:rPr>
                <w:lang w:val="en-US"/>
              </w:rPr>
            </w:pPr>
            <w:r w:rsidRPr="00F65830">
              <w:t>RemoveTest3</w:t>
            </w:r>
          </w:p>
        </w:tc>
        <w:tc>
          <w:tcPr>
            <w:tcW w:w="7742" w:type="dxa"/>
          </w:tcPr>
          <w:p w:rsidR="001D67F3" w:rsidRDefault="00F65830" w:rsidP="00F65830">
            <w:pPr>
              <w:tabs>
                <w:tab w:val="left" w:pos="1695"/>
              </w:tabs>
              <w:ind w:firstLine="0"/>
            </w:pPr>
            <w:r>
              <w:t>Проверка удаления элемента в пустом дереве</w:t>
            </w:r>
          </w:p>
        </w:tc>
      </w:tr>
    </w:tbl>
    <w:p w:rsidR="00D01C43" w:rsidRDefault="00D02B94" w:rsidP="00D02B94">
      <w:pPr>
        <w:pStyle w:val="1"/>
      </w:pPr>
      <w:bookmarkStart w:id="3" w:name="_Toc59755294"/>
      <w:r>
        <w:lastRenderedPageBreak/>
        <w:t>Код программы</w:t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F65830" w:rsidRDefault="00F65830" w:rsidP="001D67F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bst.h</w:t>
            </w:r>
            <w:proofErr w:type="spellEnd"/>
          </w:p>
        </w:tc>
      </w:tr>
      <w:tr w:rsidR="00D02B94" w:rsidTr="00D02B94">
        <w:tc>
          <w:tcPr>
            <w:tcW w:w="9345" w:type="dxa"/>
          </w:tcPr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pragma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once</w:t>
            </w:r>
            <w:proofErr w:type="spellEnd"/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queue.h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stack.h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iterator.h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node.h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breadth-first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traverse</w:t>
            </w:r>
            <w:proofErr w:type="spellEnd"/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cur;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cur =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//moving to the next element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next()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nodesQueue.getSize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&gt; 0)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cur =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nodesQueue.front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nodesQueue.pop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(cur-&gt;left);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nodesQueue.push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(cur-&gt;right);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//checking for the presence of the following element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cur-&gt;right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//depth-first traverse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cur;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cur =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root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next()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temp =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nodesStack.getTop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nodesStack.pop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nodesStack.push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(cur-&gt;right);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cur = cur-&gt;left;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nodesStack.isEmpty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cur =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nodesStack.getTop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nodesStack.pop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cur-&gt;right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Binary search tree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BST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root;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BST()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root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contains(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search for an element in the tree by key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(root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root;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temp = temp-&gt;right;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temp = temp-&gt;left;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insert(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//adding an element to the tree by key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(root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root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root;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temp = temp-&gt;right;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temp-&gt;right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(temp-&gt;left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temp = temp-&gt;left;</w:t>
            </w:r>
          </w:p>
          <w:p w:rsidR="00494741" w:rsidRPr="00C20346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C2034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203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temp-&gt;left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remove(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494741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//the removal of the tree element by key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(root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(!contains(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))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element isn`t in tree"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cur = root, *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!=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cur;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9474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cur = cur-&gt;left;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 = cur-&gt;right;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cur-&gt;right ==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-&gt;left-&gt;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-&gt;left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-&gt;right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cur-&gt;right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(cur-&gt;right-&gt;left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temp = cur-&gt;right-&gt;left;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cur-&gt;right-&gt;left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temp = cur-&gt;right;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temp-&gt;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(temp-&gt;right-&gt;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temp-&gt;right-&gt;left, temp-&gt;right-&gt;right);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cur-&gt;right =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(cur-&gt;left !=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cur-&gt;left-&gt;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cur-&gt;left;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cur-&gt;left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cur-&gt;right-&gt;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cur-&gt;right;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cur-&gt;right = </w:t>
            </w:r>
            <w:proofErr w:type="spellStart"/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create_bft_iterator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(root);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create_dft_iterator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494741" w:rsidRP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9474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9474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dft_iterator</w:t>
            </w:r>
            <w:proofErr w:type="spellEnd"/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(root);</w:t>
            </w:r>
          </w:p>
          <w:p w:rsidR="00494741" w:rsidRDefault="00494741" w:rsidP="00494741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9474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02B94" w:rsidRPr="00D02B94" w:rsidRDefault="00494741" w:rsidP="00494741">
            <w:pPr>
              <w:ind w:firstLine="0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6D0BBD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Alg3</w:t>
            </w:r>
            <w:r w:rsidR="00D02B94">
              <w:rPr>
                <w:lang w:val="en-US"/>
              </w:rPr>
              <w:t>.cpp</w:t>
            </w:r>
          </w:p>
        </w:tc>
      </w:tr>
      <w:tr w:rsidR="00D02B94" w:rsidTr="00D02B94">
        <w:tc>
          <w:tcPr>
            <w:tcW w:w="9345" w:type="dxa"/>
          </w:tcPr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bst.h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BST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8, 3, 10, 1, 6, 4, 7, 14, 13, 15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bst.create_dft_iterator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[i]) </w:t>
            </w:r>
            <w:r w:rsidRPr="006D0BB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D02B94" w:rsidRDefault="006D0BBD" w:rsidP="006D0BBD">
            <w:pPr>
              <w:ind w:firstLine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6D0BBD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UnitTest1</w:t>
            </w:r>
            <w:r w:rsidR="00D02B94">
              <w:rPr>
                <w:lang w:val="en-US"/>
              </w:rPr>
              <w:t>.cpp</w:t>
            </w:r>
          </w:p>
        </w:tc>
      </w:tr>
      <w:tr w:rsidR="00D02B94" w:rsidTr="00D02B94">
        <w:tc>
          <w:tcPr>
            <w:tcW w:w="9345" w:type="dxa"/>
          </w:tcPr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CppUnitTest.h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</w:t>
            </w:r>
            <w:proofErr w:type="gram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/Alg3/</w:t>
            </w:r>
            <w:proofErr w:type="spellStart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bst.h</w:t>
            </w:r>
            <w:proofErr w:type="spellEnd"/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VisualStudio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CppUnitTestFramework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C20346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="00086F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UnitTest</w:t>
            </w:r>
            <w:r w:rsidR="00086F02" w:rsidRPr="00C2034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TEST_CLASS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UnitTest</w:t>
            </w:r>
            <w:r w:rsidR="00086F02" w:rsidRPr="00C2034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1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BST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(InitTest1)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bst.create_dft_iterator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-&gt;next() == 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(InitTest2)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bst.create_dft_iterator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(InsertTest1)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bst.create_bft_iterator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-&gt;next());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(InsertTest2)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1, 0, 3, 2, 6, 5, 9, 8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bst.create_dft_iterator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==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iter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-&gt;next());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(ContainsTest1)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(ContainsTest2)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IsFalse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(11));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(ContainsTest3)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(RemoveTest1)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bst.remove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IsFalse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bst.contains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(RemoveTest2)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7, 4, 9, 1, 6, 8, 0, 3, 5, 2 };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bst.insert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bst.remove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element isn`t in tree"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(RemoveTest3)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bst.remove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(1);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6D0BB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tree is empty"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D02B94" w:rsidRPr="00D02B94" w:rsidRDefault="006D0BBD" w:rsidP="006D0BBD">
            <w:pPr>
              <w:ind w:firstLine="0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 w:val="18"/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lastRenderedPageBreak/>
              <w:t>Iterator.h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D0BB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Iterator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next() = 0;</w:t>
            </w:r>
          </w:p>
          <w:p w:rsidR="006D0BBD" w:rsidRPr="006D0BBD" w:rsidRDefault="006D0BBD" w:rsidP="006D0BB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has_next</w:t>
            </w:r>
            <w:proofErr w:type="spellEnd"/>
            <w:r w:rsidRPr="006D0BB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= 0;</w:t>
            </w:r>
          </w:p>
          <w:p w:rsidR="00F65830" w:rsidRPr="00F65830" w:rsidRDefault="006D0BBD" w:rsidP="006D0BBD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lastRenderedPageBreak/>
              <w:t>Queue.h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elem.h</w:t>
            </w:r>
            <w:proofErr w:type="spellEnd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queue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begin, * end;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queue()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 = 0;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begin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end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front()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begin-&gt;value;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back()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end-&gt;value;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== 0)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push(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 begin =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end-&gt;next =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end =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size++;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begin;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begin = begin-&gt;next;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size--;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clear() {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65830" w:rsidRPr="00F65830" w:rsidRDefault="00BA69B7" w:rsidP="00BA69B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>
              <w:rPr>
                <w:szCs w:val="16"/>
                <w:lang w:val="en-US"/>
              </w:rPr>
              <w:t>Node.h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left, * right;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Node()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left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right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Node(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node_left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node_right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node_inf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left =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node_left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node_right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65830" w:rsidRPr="00F65830" w:rsidRDefault="00BA69B7" w:rsidP="00BA69B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lastRenderedPageBreak/>
              <w:t>Elem.h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node.h</w:t>
            </w:r>
            <w:proofErr w:type="spellEnd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next;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value;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Elem(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elem_value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elem_next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value =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elem_value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next = </w:t>
            </w:r>
            <w:proofErr w:type="spellStart"/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elem_next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65830" w:rsidRPr="00F65830" w:rsidRDefault="00BA69B7" w:rsidP="00BA69B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  <w:tr w:rsidR="00F65830" w:rsidTr="00D02B94">
        <w:tc>
          <w:tcPr>
            <w:tcW w:w="9345" w:type="dxa"/>
          </w:tcPr>
          <w:p w:rsidR="00F65830" w:rsidRPr="00F65830" w:rsidRDefault="00F65830" w:rsidP="00F65830">
            <w:pPr>
              <w:ind w:firstLine="0"/>
              <w:rPr>
                <w:szCs w:val="16"/>
                <w:lang w:val="en-US"/>
              </w:rPr>
            </w:pPr>
            <w:proofErr w:type="spellStart"/>
            <w:r w:rsidRPr="00F65830">
              <w:rPr>
                <w:szCs w:val="16"/>
                <w:lang w:val="en-US"/>
              </w:rPr>
              <w:t>Stack.h</w:t>
            </w:r>
            <w:proofErr w:type="spellEnd"/>
          </w:p>
        </w:tc>
      </w:tr>
      <w:tr w:rsidR="00F65830" w:rsidTr="00D02B94">
        <w:tc>
          <w:tcPr>
            <w:tcW w:w="9345" w:type="dxa"/>
          </w:tcPr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#pragma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elem.h</w:t>
            </w:r>
            <w:proofErr w:type="spellEnd"/>
            <w:r w:rsidRPr="00BA69B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stack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top;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stack()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 = 0;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top =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getTop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top-&gt;value;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pop()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temp = top;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top = top-&gt;next;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size--;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push(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Node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top =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Elem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BA69B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value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top);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size++;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isEmpty</w:t>
            </w:r>
            <w:proofErr w:type="spellEnd"/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 {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(size == 0)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BA69B7" w:rsidRP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A69B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clear() {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A6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A69B7" w:rsidRDefault="00BA69B7" w:rsidP="00BA69B7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65830" w:rsidRPr="00F65830" w:rsidRDefault="00BA69B7" w:rsidP="00BA69B7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:rsidR="00D02B94" w:rsidRDefault="00D02B94" w:rsidP="00D02B94">
      <w:pPr>
        <w:pStyle w:val="1"/>
      </w:pPr>
      <w:bookmarkStart w:id="4" w:name="_Toc59755295"/>
      <w:r>
        <w:lastRenderedPageBreak/>
        <w:t>Пример работы</w:t>
      </w:r>
      <w:bookmarkEnd w:id="4"/>
    </w:p>
    <w:p w:rsidR="000F49F5" w:rsidRDefault="001632BD" w:rsidP="000F49F5">
      <w:pPr>
        <w:pStyle w:val="a5"/>
        <w:keepNext/>
        <w:jc w:val="center"/>
      </w:pPr>
      <w:r>
        <w:rPr>
          <w:noProof/>
          <w:lang w:eastAsia="ru-RU"/>
        </w:rPr>
        <w:drawing>
          <wp:inline distT="0" distB="0" distL="0" distR="0" wp14:anchorId="64BD3155" wp14:editId="4E6B7F63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F5" w:rsidRDefault="000F49F5" w:rsidP="000F49F5">
      <w:pPr>
        <w:pStyle w:val="af1"/>
        <w:jc w:val="center"/>
      </w:pPr>
      <w:r>
        <w:t>Обход в глубину</w:t>
      </w:r>
    </w:p>
    <w:p w:rsidR="000F49F5" w:rsidRDefault="001632BD" w:rsidP="000F49F5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9A64508" wp14:editId="3DC7B54F">
            <wp:extent cx="5940425" cy="2983394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F5" w:rsidRPr="000F49F5" w:rsidRDefault="000F49F5" w:rsidP="000F49F5">
      <w:pPr>
        <w:pStyle w:val="af1"/>
        <w:jc w:val="center"/>
      </w:pPr>
      <w:r>
        <w:t>Обход в ширину</w:t>
      </w:r>
    </w:p>
    <w:p w:rsidR="001632BD" w:rsidRDefault="00F65830" w:rsidP="001632BD">
      <w:pPr>
        <w:pStyle w:val="a5"/>
        <w:keepNext/>
        <w:jc w:val="center"/>
      </w:pPr>
      <w:r>
        <w:rPr>
          <w:noProof/>
          <w:lang w:eastAsia="ru-RU"/>
        </w:rPr>
        <w:t xml:space="preserve"> </w:t>
      </w:r>
      <w:r w:rsidR="001632BD">
        <w:rPr>
          <w:noProof/>
          <w:lang w:eastAsia="ru-RU"/>
        </w:rPr>
        <w:drawing>
          <wp:inline distT="0" distB="0" distL="0" distR="0" wp14:anchorId="71C4B681" wp14:editId="229A59D1">
            <wp:extent cx="2819400" cy="1794702"/>
            <wp:effectExtent l="0" t="0" r="0" b="0"/>
            <wp:docPr id="8" name="Рисунок 8" descr="C:\Users\User\Desktop\Безымянны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66" cy="179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94" w:rsidRDefault="001632BD" w:rsidP="001632BD">
      <w:pPr>
        <w:pStyle w:val="af1"/>
        <w:jc w:val="center"/>
      </w:pPr>
      <w:r>
        <w:t>Составленное дерево для проверки обходов</w:t>
      </w:r>
    </w:p>
    <w:p w:rsidR="001D67F3" w:rsidRPr="001D67F3" w:rsidRDefault="00241601" w:rsidP="00F65830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6D8DA5" wp14:editId="6F255B59">
            <wp:extent cx="3171825" cy="3695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F3">
        <w:rPr>
          <w:noProof/>
          <w:lang w:eastAsia="ru-RU"/>
        </w:rPr>
        <w:t xml:space="preserve"> </w:t>
      </w:r>
    </w:p>
    <w:p w:rsidR="00D02B94" w:rsidRDefault="00D02B94" w:rsidP="00D02B94">
      <w:pPr>
        <w:pStyle w:val="1"/>
      </w:pPr>
      <w:bookmarkStart w:id="5" w:name="_Toc59755296"/>
      <w:r>
        <w:t>Вывод</w:t>
      </w:r>
      <w:bookmarkEnd w:id="5"/>
    </w:p>
    <w:p w:rsidR="00D02B94" w:rsidRPr="00D02B94" w:rsidRDefault="004D1E67" w:rsidP="00D02B94">
      <w:r>
        <w:t xml:space="preserve">Проделав лабораторную работу, я узнал много новой </w:t>
      </w:r>
      <w:proofErr w:type="gramStart"/>
      <w:r>
        <w:t>информации про</w:t>
      </w:r>
      <w:proofErr w:type="gramEnd"/>
      <w:r>
        <w:t xml:space="preserve"> древовидные структуры, научился реализовывать классы нелинейных структур данных и алгоритмы обхода деревьев в ширину и в глубину.</w:t>
      </w:r>
    </w:p>
    <w:sectPr w:rsidR="00D02B94" w:rsidRPr="00D02B94" w:rsidSect="00F6184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EA5" w:rsidRDefault="00935EA5" w:rsidP="00F61841">
      <w:pPr>
        <w:spacing w:line="240" w:lineRule="auto"/>
      </w:pPr>
      <w:r>
        <w:separator/>
      </w:r>
    </w:p>
  </w:endnote>
  <w:endnote w:type="continuationSeparator" w:id="0">
    <w:p w:rsidR="00935EA5" w:rsidRDefault="00935EA5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941546"/>
      <w:docPartObj>
        <w:docPartGallery w:val="Page Numbers (Bottom of Page)"/>
        <w:docPartUnique/>
      </w:docPartObj>
    </w:sdtPr>
    <w:sdtEndPr/>
    <w:sdtContent>
      <w:p w:rsidR="00F7130C" w:rsidRDefault="00F7130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46">
          <w:rPr>
            <w:noProof/>
          </w:rPr>
          <w:t>12</w:t>
        </w:r>
        <w:r>
          <w:fldChar w:fldCharType="end"/>
        </w:r>
      </w:p>
    </w:sdtContent>
  </w:sdt>
  <w:p w:rsidR="00F7130C" w:rsidRDefault="00F7130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EA5" w:rsidRDefault="00935EA5" w:rsidP="00F61841">
      <w:pPr>
        <w:spacing w:line="240" w:lineRule="auto"/>
      </w:pPr>
      <w:r>
        <w:separator/>
      </w:r>
    </w:p>
  </w:footnote>
  <w:footnote w:type="continuationSeparator" w:id="0">
    <w:p w:rsidR="00935EA5" w:rsidRDefault="00935EA5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27"/>
    <w:rsid w:val="00086F02"/>
    <w:rsid w:val="000F49F5"/>
    <w:rsid w:val="001632BD"/>
    <w:rsid w:val="001B25B3"/>
    <w:rsid w:val="001D67F3"/>
    <w:rsid w:val="00241601"/>
    <w:rsid w:val="002C64C6"/>
    <w:rsid w:val="00322A70"/>
    <w:rsid w:val="00362488"/>
    <w:rsid w:val="0037445D"/>
    <w:rsid w:val="00494741"/>
    <w:rsid w:val="004C7B9F"/>
    <w:rsid w:val="004D1E67"/>
    <w:rsid w:val="004F4564"/>
    <w:rsid w:val="00503E3E"/>
    <w:rsid w:val="0051038A"/>
    <w:rsid w:val="00525E9F"/>
    <w:rsid w:val="005953CE"/>
    <w:rsid w:val="005E194D"/>
    <w:rsid w:val="006264B1"/>
    <w:rsid w:val="006C2276"/>
    <w:rsid w:val="006D0BBD"/>
    <w:rsid w:val="007770A5"/>
    <w:rsid w:val="007E1623"/>
    <w:rsid w:val="008D4A8B"/>
    <w:rsid w:val="00935EA5"/>
    <w:rsid w:val="009604CC"/>
    <w:rsid w:val="00A60C17"/>
    <w:rsid w:val="00BA5D27"/>
    <w:rsid w:val="00BA69B7"/>
    <w:rsid w:val="00C009B3"/>
    <w:rsid w:val="00C133A4"/>
    <w:rsid w:val="00C20346"/>
    <w:rsid w:val="00D01C43"/>
    <w:rsid w:val="00D02B94"/>
    <w:rsid w:val="00DA1132"/>
    <w:rsid w:val="00E1304F"/>
    <w:rsid w:val="00F61841"/>
    <w:rsid w:val="00F65830"/>
    <w:rsid w:val="00F7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5D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7445D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445D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4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37445D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37445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37445D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37445D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71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7130C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0F49F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45D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7445D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445D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4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37445D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37445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37445D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37445D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713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7130C"/>
    <w:rPr>
      <w:rFonts w:ascii="Tahoma" w:hAnsi="Tahoma" w:cs="Tahoma"/>
      <w:sz w:val="16"/>
      <w:szCs w:val="16"/>
    </w:rPr>
  </w:style>
  <w:style w:type="paragraph" w:styleId="af1">
    <w:name w:val="caption"/>
    <w:basedOn w:val="a"/>
    <w:next w:val="a"/>
    <w:uiPriority w:val="35"/>
    <w:unhideWhenUsed/>
    <w:qFormat/>
    <w:rsid w:val="000F49F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E412A-3524-4AC8-9B04-FF66C882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304</TotalTime>
  <Pages>12</Pages>
  <Words>1922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14</cp:revision>
  <dcterms:created xsi:type="dcterms:W3CDTF">2020-10-31T20:27:00Z</dcterms:created>
  <dcterms:modified xsi:type="dcterms:W3CDTF">2020-12-24T21:21:00Z</dcterms:modified>
</cp:coreProperties>
</file>